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603D4" w14:textId="2684BF04" w:rsidR="006E6241" w:rsidRPr="006E6241" w:rsidRDefault="00383FDE" w:rsidP="006E6241">
      <w:pPr>
        <w:pStyle w:val="Title"/>
        <w:numPr>
          <w:ilvl w:val="0"/>
          <w:numId w:val="3"/>
        </w:numPr>
        <w:jc w:val="left"/>
        <w:rPr>
          <w:rFonts w:ascii="Palatino Linotype" w:hAnsi="Palatino Linotype"/>
          <w:sz w:val="20"/>
          <w:szCs w:val="20"/>
        </w:rPr>
      </w:pPr>
      <w:r w:rsidRPr="00A87A2E">
        <w:rPr>
          <w:rFonts w:ascii="Palatino Linotype" w:hAnsi="Palatino Linotype"/>
          <w:sz w:val="20"/>
          <w:szCs w:val="20"/>
        </w:rPr>
        <w:t xml:space="preserve">Business </w:t>
      </w:r>
      <w:r w:rsidR="00B75F59" w:rsidRPr="00A87A2E">
        <w:rPr>
          <w:rFonts w:ascii="Palatino Linotype" w:hAnsi="Palatino Linotype"/>
          <w:sz w:val="20"/>
          <w:szCs w:val="20"/>
        </w:rPr>
        <w:t>opportunity</w:t>
      </w:r>
      <w:r w:rsidR="0077096F" w:rsidRPr="00A87A2E">
        <w:rPr>
          <w:rFonts w:ascii="Palatino Linotype" w:hAnsi="Palatino Linotype"/>
          <w:sz w:val="20"/>
          <w:szCs w:val="20"/>
        </w:rPr>
        <w:t xml:space="preserve"> and Group </w:t>
      </w:r>
      <w:r w:rsidR="002C28D9" w:rsidRPr="00A87A2E">
        <w:rPr>
          <w:rFonts w:ascii="Palatino Linotype" w:hAnsi="Palatino Linotype"/>
          <w:sz w:val="20"/>
          <w:szCs w:val="20"/>
        </w:rPr>
        <w:t>overview</w:t>
      </w:r>
    </w:p>
    <w:p w14:paraId="246D669F" w14:textId="542D8DE5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company_info</w:t>
      </w:r>
    </w:p>
    <w:p w14:paraId="21AEAFB1" w14:textId="0DE89400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ED269D">
        <w:rPr>
          <w:rFonts w:ascii="Palatino Linotype" w:hAnsi="Palatino Linotype"/>
          <w:sz w:val="20"/>
          <w:szCs w:val="20"/>
        </w:rPr>
        <w:t>group_division</w:t>
      </w:r>
    </w:p>
    <w:p w14:paraId="413411DA" w14:textId="2B15CCF7" w:rsidR="000F277F" w:rsidRDefault="000F277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company_structure</w:t>
      </w:r>
    </w:p>
    <w:p w14:paraId="276AF8EC" w14:textId="2B85F609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ED269D">
        <w:rPr>
          <w:rFonts w:ascii="Palatino Linotype" w:hAnsi="Palatino Linotype"/>
          <w:sz w:val="20"/>
          <w:szCs w:val="20"/>
        </w:rPr>
        <w:t>products_info</w:t>
      </w:r>
    </w:p>
    <w:p w14:paraId="3CC1934B" w14:textId="73965842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BB145F">
        <w:rPr>
          <w:rFonts w:ascii="Palatino Linotype" w:hAnsi="Palatino Linotype"/>
          <w:sz w:val="20"/>
          <w:szCs w:val="20"/>
        </w:rPr>
        <w:t>revenues_type_clients</w:t>
      </w:r>
    </w:p>
    <w:p w14:paraId="3D9F00B8" w14:textId="0FAA061D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BB145F">
        <w:rPr>
          <w:rFonts w:ascii="Palatino Linotype" w:hAnsi="Palatino Linotype"/>
          <w:sz w:val="20"/>
          <w:szCs w:val="20"/>
        </w:rPr>
        <w:t>revenues_geography</w:t>
      </w:r>
    </w:p>
    <w:p w14:paraId="2169EB5A" w14:textId="65CCC6F8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ED269D">
        <w:rPr>
          <w:rFonts w:ascii="Palatino Linotype" w:hAnsi="Palatino Linotype"/>
          <w:sz w:val="20"/>
          <w:szCs w:val="20"/>
        </w:rPr>
        <w:t>company_infrastructure</w:t>
      </w:r>
    </w:p>
    <w:p w14:paraId="46468780" w14:textId="5DE725B0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BB145F">
        <w:rPr>
          <w:rFonts w:ascii="Palatino Linotype" w:hAnsi="Palatino Linotype"/>
          <w:sz w:val="20"/>
          <w:szCs w:val="20"/>
        </w:rPr>
        <w:t>production_process</w:t>
      </w:r>
    </w:p>
    <w:p w14:paraId="482BB4C4" w14:textId="1DB2B03E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BB145F">
        <w:rPr>
          <w:rFonts w:ascii="Palatino Linotype" w:hAnsi="Palatino Linotype"/>
          <w:sz w:val="20"/>
          <w:szCs w:val="20"/>
        </w:rPr>
        <w:t>r_and_d</w:t>
      </w:r>
    </w:p>
    <w:p w14:paraId="44253A39" w14:textId="3C0BEEDB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BB145F">
        <w:rPr>
          <w:rFonts w:ascii="Palatino Linotype" w:hAnsi="Palatino Linotype"/>
          <w:sz w:val="20"/>
          <w:szCs w:val="20"/>
        </w:rPr>
        <w:t>cert_and_patents</w:t>
      </w:r>
    </w:p>
    <w:p w14:paraId="4701050C" w14:textId="536FF5F7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BB145F">
        <w:rPr>
          <w:rFonts w:ascii="Palatino Linotype" w:hAnsi="Palatino Linotype"/>
          <w:sz w:val="20"/>
          <w:szCs w:val="20"/>
        </w:rPr>
        <w:t>suppliers</w:t>
      </w:r>
    </w:p>
    <w:p w14:paraId="026B2BDA" w14:textId="00AC9B9D" w:rsidR="000F277F" w:rsidRDefault="000F277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m_and_a_info</w:t>
      </w:r>
    </w:p>
    <w:p w14:paraId="7751808F" w14:textId="0F894428" w:rsidR="00172540" w:rsidRDefault="00172540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_esg_</w:t>
      </w:r>
    </w:p>
    <w:p w14:paraId="67FCFA49" w14:textId="34F25A2F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BB145F">
        <w:rPr>
          <w:rFonts w:ascii="Palatino Linotype" w:hAnsi="Palatino Linotype"/>
          <w:sz w:val="20"/>
          <w:szCs w:val="20"/>
        </w:rPr>
        <w:t>investment_rationale</w:t>
      </w:r>
    </w:p>
    <w:p w14:paraId="426EB4E7" w14:textId="77777777" w:rsidR="009656C4" w:rsidRDefault="009656C4">
      <w:pPr>
        <w:spacing w:after="0"/>
        <w:jc w:val="left"/>
        <w:rPr>
          <w:rFonts w:ascii="Palatino Linotype" w:eastAsia="Calibri" w:hAnsi="Palatino Linotype"/>
          <w:b/>
          <w:smallCaps/>
          <w:sz w:val="20"/>
          <w:szCs w:val="20"/>
          <w:lang w:val="it-IT" w:eastAsia="it-IT"/>
        </w:rPr>
      </w:pPr>
      <w:r>
        <w:rPr>
          <w:rFonts w:ascii="Palatino Linotype" w:hAnsi="Palatino Linotype"/>
          <w:sz w:val="20"/>
          <w:szCs w:val="20"/>
        </w:rPr>
        <w:br w:type="page"/>
      </w:r>
    </w:p>
    <w:p w14:paraId="476BF182" w14:textId="6C52E02B" w:rsidR="006E6241" w:rsidRDefault="000665F6" w:rsidP="006E6241">
      <w:pPr>
        <w:pStyle w:val="Title"/>
        <w:numPr>
          <w:ilvl w:val="0"/>
          <w:numId w:val="3"/>
        </w:numPr>
        <w:jc w:val="left"/>
        <w:rPr>
          <w:rFonts w:ascii="Palatino Linotype" w:hAnsi="Palatino Linotype"/>
          <w:sz w:val="20"/>
          <w:szCs w:val="20"/>
        </w:rPr>
      </w:pPr>
      <w:r w:rsidRPr="006E6241">
        <w:rPr>
          <w:rFonts w:ascii="Palatino Linotype" w:hAnsi="Palatino Linotype"/>
          <w:sz w:val="20"/>
          <w:szCs w:val="20"/>
        </w:rPr>
        <w:lastRenderedPageBreak/>
        <w:t>Reference market</w:t>
      </w:r>
    </w:p>
    <w:p w14:paraId="55921F92" w14:textId="77777777" w:rsidR="006E6241" w:rsidRDefault="006E6241" w:rsidP="006E6241">
      <w:pPr>
        <w:pStyle w:val="Title"/>
        <w:jc w:val="left"/>
        <w:rPr>
          <w:rFonts w:ascii="Palatino Linotype" w:hAnsi="Palatino Linotype"/>
          <w:sz w:val="20"/>
          <w:szCs w:val="20"/>
          <w:lang w:val="en-US"/>
        </w:rPr>
      </w:pPr>
    </w:p>
    <w:p w14:paraId="04F09633" w14:textId="75194778" w:rsidR="000E20B9" w:rsidRDefault="000E20B9" w:rsidP="000E20B9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company_brief</w:t>
      </w:r>
    </w:p>
    <w:p w14:paraId="107ED044" w14:textId="77777777" w:rsidR="00166C78" w:rsidRDefault="00817106" w:rsidP="00B617FD">
      <w:pPr>
        <w:numPr>
          <w:ilvl w:val="0"/>
          <w:numId w:val="1"/>
        </w:numPr>
        <w:spacing w:before="60" w:after="0"/>
        <w:ind w:left="357" w:hanging="357"/>
        <w:jc w:val="left"/>
        <w:rPr>
          <w:rFonts w:ascii="Palatino Linotype" w:hAnsi="Palatino Linotype"/>
          <w:sz w:val="20"/>
          <w:szCs w:val="20"/>
        </w:rPr>
      </w:pPr>
      <w:r w:rsidRPr="00817106">
        <w:rPr>
          <w:rFonts w:ascii="Palatino Linotype" w:hAnsi="Palatino Linotype"/>
          <w:sz w:val="20"/>
          <w:szCs w:val="20"/>
        </w:rPr>
        <w:t>test</w:t>
      </w:r>
    </w:p>
    <w:p w14:paraId="16047A36" w14:textId="12CE4828" w:rsidR="00166C78" w:rsidRDefault="00166C78" w:rsidP="00B617FD">
      <w:pPr>
        <w:numPr>
          <w:ilvl w:val="0"/>
          <w:numId w:val="1"/>
        </w:numPr>
        <w:spacing w:before="60" w:after="0"/>
        <w:ind w:left="357" w:hanging="357"/>
        <w:jc w:val="left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products_forecasts</w:t>
      </w:r>
    </w:p>
    <w:p w14:paraId="68427742" w14:textId="11CD6A97" w:rsidR="000E20B9" w:rsidRPr="00817106" w:rsidRDefault="000E20B9" w:rsidP="00B617FD">
      <w:pPr>
        <w:numPr>
          <w:ilvl w:val="0"/>
          <w:numId w:val="1"/>
        </w:numPr>
        <w:spacing w:before="60" w:after="0"/>
        <w:ind w:left="357" w:hanging="357"/>
        <w:jc w:val="left"/>
        <w:rPr>
          <w:rFonts w:ascii="Palatino Linotype" w:hAnsi="Palatino Linotype"/>
          <w:sz w:val="20"/>
          <w:szCs w:val="20"/>
        </w:rPr>
      </w:pPr>
      <w:r w:rsidRPr="00817106">
        <w:rPr>
          <w:rFonts w:ascii="Palatino Linotype" w:hAnsi="Palatino Linotype"/>
          <w:sz w:val="20"/>
          <w:szCs w:val="20"/>
        </w:rPr>
        <w:br w:type="page"/>
      </w:r>
    </w:p>
    <w:p w14:paraId="5F24E18B" w14:textId="77777777" w:rsidR="009656C4" w:rsidRDefault="009656C4">
      <w:pPr>
        <w:spacing w:after="0"/>
        <w:jc w:val="left"/>
        <w:rPr>
          <w:rFonts w:ascii="Palatino Linotype" w:hAnsi="Palatino Linotype"/>
          <w:sz w:val="20"/>
          <w:szCs w:val="20"/>
        </w:rPr>
      </w:pPr>
    </w:p>
    <w:p w14:paraId="5B922945" w14:textId="77777777" w:rsidR="00C35454" w:rsidRPr="00C35454" w:rsidRDefault="00C35454" w:rsidP="00C35454">
      <w:pPr>
        <w:spacing w:before="60" w:after="60"/>
        <w:rPr>
          <w:rFonts w:ascii="Palatino Linotype" w:hAnsi="Palatino Linotype"/>
          <w:sz w:val="20"/>
          <w:szCs w:val="20"/>
        </w:rPr>
      </w:pPr>
    </w:p>
    <w:p w14:paraId="7021530F" w14:textId="2E7D1AEF" w:rsidR="0077096F" w:rsidRDefault="00996715" w:rsidP="006E6241">
      <w:pPr>
        <w:pStyle w:val="Title"/>
        <w:numPr>
          <w:ilvl w:val="0"/>
          <w:numId w:val="3"/>
        </w:numPr>
        <w:jc w:val="left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Elbi &amp; Elbi of America </w:t>
      </w:r>
      <w:r w:rsidR="0077096F" w:rsidRPr="003C057B">
        <w:rPr>
          <w:rFonts w:ascii="Palatino Linotype" w:hAnsi="Palatino Linotype"/>
          <w:sz w:val="20"/>
          <w:szCs w:val="20"/>
          <w:lang w:val="en-US"/>
        </w:rPr>
        <w:t xml:space="preserve">key financials </w:t>
      </w:r>
    </w:p>
    <w:p w14:paraId="0EDCA2E6" w14:textId="77777777" w:rsidR="00C35454" w:rsidRPr="003C057B" w:rsidRDefault="00C35454" w:rsidP="00C35454">
      <w:pPr>
        <w:pStyle w:val="Title"/>
        <w:ind w:left="720"/>
        <w:jc w:val="left"/>
        <w:rPr>
          <w:rFonts w:ascii="Palatino Linotype" w:hAnsi="Palatino Linotype"/>
          <w:sz w:val="20"/>
          <w:szCs w:val="20"/>
          <w:lang w:val="en-US"/>
        </w:rPr>
      </w:pPr>
    </w:p>
    <w:p w14:paraId="6E0E8593" w14:textId="5C03996B" w:rsidR="00BA2D80" w:rsidRPr="007626C9" w:rsidRDefault="00BA2D80" w:rsidP="007626C9">
      <w:pPr>
        <w:spacing w:after="0"/>
        <w:jc w:val="left"/>
        <w:rPr>
          <w:rFonts w:ascii="Palatino Linotype" w:eastAsia="Calibri" w:hAnsi="Palatino Linotype"/>
          <w:bCs/>
          <w:smallCaps/>
          <w:sz w:val="20"/>
          <w:szCs w:val="20"/>
          <w:lang w:eastAsia="it-IT"/>
        </w:rPr>
      </w:pPr>
    </w:p>
    <w:sectPr w:rsidR="00BA2D80" w:rsidRPr="007626C9" w:rsidSect="00307823">
      <w:headerReference w:type="default" r:id="rId8"/>
      <w:footerReference w:type="default" r:id="rId9"/>
      <w:headerReference w:type="first" r:id="rId10"/>
      <w:pgSz w:w="11906" w:h="16838"/>
      <w:pgMar w:top="709" w:right="1134" w:bottom="1134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D785A" w14:textId="77777777" w:rsidR="00AF23B6" w:rsidRDefault="00AF23B6" w:rsidP="00CE424C">
      <w:pPr>
        <w:spacing w:after="0"/>
      </w:pPr>
      <w:r>
        <w:separator/>
      </w:r>
    </w:p>
  </w:endnote>
  <w:endnote w:type="continuationSeparator" w:id="0">
    <w:p w14:paraId="16FD8097" w14:textId="77777777" w:rsidR="00AF23B6" w:rsidRDefault="00AF23B6" w:rsidP="00CE42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C53D0" w14:textId="77777777" w:rsidR="00F26E9A" w:rsidRPr="00073657" w:rsidRDefault="00930CE3">
    <w:pPr>
      <w:pStyle w:val="Footer"/>
      <w:jc w:val="right"/>
      <w:rPr>
        <w:rFonts w:ascii="Palatino Linotype" w:hAnsi="Palatino Linotype"/>
      </w:rPr>
    </w:pPr>
    <w:r w:rsidRPr="00073657">
      <w:rPr>
        <w:rFonts w:ascii="Palatino Linotype" w:hAnsi="Palatino Linotype"/>
      </w:rPr>
      <w:fldChar w:fldCharType="begin"/>
    </w:r>
    <w:r w:rsidRPr="00073657">
      <w:rPr>
        <w:rFonts w:ascii="Palatino Linotype" w:hAnsi="Palatino Linotype"/>
      </w:rPr>
      <w:instrText xml:space="preserve"> PAGE   \* MERGEFORMAT </w:instrText>
    </w:r>
    <w:r w:rsidRPr="00073657">
      <w:rPr>
        <w:rFonts w:ascii="Palatino Linotype" w:hAnsi="Palatino Linotype"/>
      </w:rPr>
      <w:fldChar w:fldCharType="separate"/>
    </w:r>
    <w:r w:rsidR="006651E1">
      <w:rPr>
        <w:rFonts w:ascii="Palatino Linotype" w:hAnsi="Palatino Linotype"/>
        <w:noProof/>
      </w:rPr>
      <w:t>2</w:t>
    </w:r>
    <w:r w:rsidRPr="00073657">
      <w:rPr>
        <w:rFonts w:ascii="Palatino Linotype" w:hAnsi="Palatino Linotype"/>
      </w:rPr>
      <w:fldChar w:fldCharType="end"/>
    </w:r>
  </w:p>
  <w:p w14:paraId="3C483146" w14:textId="77777777" w:rsidR="00F26E9A" w:rsidRDefault="00F26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D7F15" w14:textId="77777777" w:rsidR="00AF23B6" w:rsidRDefault="00AF23B6" w:rsidP="00CE424C">
      <w:pPr>
        <w:spacing w:after="0"/>
      </w:pPr>
      <w:r>
        <w:separator/>
      </w:r>
    </w:p>
  </w:footnote>
  <w:footnote w:type="continuationSeparator" w:id="0">
    <w:p w14:paraId="17806FBF" w14:textId="77777777" w:rsidR="00AF23B6" w:rsidRDefault="00AF23B6" w:rsidP="00CE424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ACB7B" w14:textId="6FB478DA" w:rsidR="00F26E9A" w:rsidRDefault="00371882" w:rsidP="004E721B">
    <w:pPr>
      <w:pStyle w:val="Header"/>
      <w:rPr>
        <w:rFonts w:ascii="Palatino Linotype" w:hAnsi="Palatino Linotype"/>
        <w:smallCaps/>
        <w:sz w:val="24"/>
        <w:lang w:val="it-IT"/>
      </w:rPr>
    </w:pPr>
    <w:r>
      <w:rPr>
        <w:rFonts w:ascii="Palatino Linotype" w:hAnsi="Palatino Linotype"/>
        <w:smallCaps/>
        <w:sz w:val="24"/>
        <w:lang w:val="it-IT"/>
      </w:rPr>
      <w:t>Project</w:t>
    </w:r>
    <w:r w:rsidR="00307823" w:rsidRPr="00307823">
      <w:rPr>
        <w:rFonts w:ascii="Palatino Linotype" w:hAnsi="Palatino Linotype"/>
        <w:smallCaps/>
        <w:sz w:val="24"/>
        <w:lang w:val="it-IT"/>
      </w:rPr>
      <w:ptab w:relativeTo="margin" w:alignment="center" w:leader="none"/>
    </w:r>
    <w:r w:rsidR="005C645C">
      <w:rPr>
        <w:rFonts w:ascii="Palatino Linotype" w:hAnsi="Palatino Linotype"/>
        <w:smallCaps/>
        <w:sz w:val="24"/>
      </w:rPr>
      <w:t xml:space="preserve"> </w:t>
    </w:r>
    <w:r w:rsidR="005C645C">
      <w:rPr>
        <w:rFonts w:ascii="Palatino Linotype" w:hAnsi="Palatino Linotype"/>
        <w:smallCaps/>
        <w:sz w:val="24"/>
      </w:rPr>
      <w:tab/>
    </w:r>
    <w:r w:rsidR="00307823">
      <w:rPr>
        <w:rFonts w:ascii="Palatino Linotype" w:hAnsi="Palatino Linotype"/>
        <w:smallCaps/>
        <w:sz w:val="24"/>
        <w:lang w:val="it-IT"/>
      </w:rPr>
      <w:t xml:space="preserve"> </w:t>
    </w:r>
    <w:r w:rsidR="00840B3F">
      <w:rPr>
        <w:rFonts w:ascii="Palatino Linotype" w:hAnsi="Palatino Linotype"/>
        <w:smallCaps/>
        <w:sz w:val="24"/>
        <w:lang w:val="it-IT"/>
      </w:rPr>
      <w:t>Date</w:t>
    </w:r>
  </w:p>
  <w:p w14:paraId="025D3442" w14:textId="77777777" w:rsidR="00FC74B3" w:rsidRPr="004E721B" w:rsidRDefault="00FC74B3" w:rsidP="004E721B">
    <w:pPr>
      <w:pStyle w:val="Header"/>
      <w:rPr>
        <w:sz w:val="24"/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157A4" w14:textId="05FAFADC" w:rsidR="00EA1A25" w:rsidRPr="00EA1A25" w:rsidRDefault="00307823">
    <w:pPr>
      <w:pStyle w:val="Header"/>
      <w:rPr>
        <w:rFonts w:ascii="Palatino Linotype" w:hAnsi="Palatino Linotype"/>
        <w:smallCaps/>
        <w:sz w:val="24"/>
        <w:lang w:val="it-IT"/>
      </w:rPr>
    </w:pPr>
    <w:r>
      <w:rPr>
        <w:rFonts w:ascii="Palatino Linotype" w:hAnsi="Palatino Linotype"/>
        <w:smallCaps/>
        <w:sz w:val="24"/>
        <w:lang w:val="it-IT"/>
      </w:rPr>
      <w:t>Draft</w:t>
    </w:r>
    <w:r w:rsidRPr="00307823">
      <w:rPr>
        <w:rFonts w:ascii="Palatino Linotype" w:hAnsi="Palatino Linotype"/>
        <w:smallCaps/>
        <w:sz w:val="24"/>
        <w:lang w:val="it-IT"/>
      </w:rPr>
      <w:ptab w:relativeTo="margin" w:alignment="center" w:leader="none"/>
    </w:r>
    <w:r>
      <w:rPr>
        <w:rFonts w:ascii="Palatino Linotype" w:hAnsi="Palatino Linotype"/>
        <w:smallCaps/>
        <w:sz w:val="24"/>
        <w:lang w:val="it-IT"/>
      </w:rPr>
      <w:t>Project Pad</w:t>
    </w:r>
    <w:r w:rsidRPr="00307823">
      <w:rPr>
        <w:rFonts w:ascii="Palatino Linotype" w:hAnsi="Palatino Linotype"/>
        <w:smallCaps/>
        <w:sz w:val="24"/>
        <w:lang w:val="it-IT"/>
      </w:rPr>
      <w:ptab w:relativeTo="margin" w:alignment="right" w:leader="none"/>
    </w:r>
    <w:r>
      <w:rPr>
        <w:rFonts w:ascii="Palatino Linotype" w:hAnsi="Palatino Linotype"/>
        <w:smallCaps/>
        <w:sz w:val="24"/>
        <w:lang w:val="it-IT"/>
      </w:rPr>
      <w:t>December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E732C"/>
    <w:multiLevelType w:val="hybridMultilevel"/>
    <w:tmpl w:val="04AA2AF6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DB0B95"/>
    <w:multiLevelType w:val="hybridMultilevel"/>
    <w:tmpl w:val="0D92E9C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50AB7"/>
    <w:multiLevelType w:val="hybridMultilevel"/>
    <w:tmpl w:val="420AF59E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A5475"/>
    <w:multiLevelType w:val="hybridMultilevel"/>
    <w:tmpl w:val="161239DA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7066605">
    <w:abstractNumId w:val="0"/>
  </w:num>
  <w:num w:numId="2" w16cid:durableId="1275479566">
    <w:abstractNumId w:val="3"/>
  </w:num>
  <w:num w:numId="3" w16cid:durableId="673412909">
    <w:abstractNumId w:val="2"/>
  </w:num>
  <w:num w:numId="4" w16cid:durableId="121701370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C36C3A"/>
    <w:rsid w:val="000049A7"/>
    <w:rsid w:val="00014223"/>
    <w:rsid w:val="0002342A"/>
    <w:rsid w:val="00023BB8"/>
    <w:rsid w:val="00023FEF"/>
    <w:rsid w:val="00024004"/>
    <w:rsid w:val="000248A4"/>
    <w:rsid w:val="00030784"/>
    <w:rsid w:val="00032C6F"/>
    <w:rsid w:val="00032E9A"/>
    <w:rsid w:val="00033A57"/>
    <w:rsid w:val="00034EA8"/>
    <w:rsid w:val="00035DFD"/>
    <w:rsid w:val="00037F40"/>
    <w:rsid w:val="000419E3"/>
    <w:rsid w:val="00042079"/>
    <w:rsid w:val="00042C64"/>
    <w:rsid w:val="00044B07"/>
    <w:rsid w:val="00047C21"/>
    <w:rsid w:val="00052E5A"/>
    <w:rsid w:val="00057309"/>
    <w:rsid w:val="00061352"/>
    <w:rsid w:val="00062679"/>
    <w:rsid w:val="00063AEC"/>
    <w:rsid w:val="00063DD9"/>
    <w:rsid w:val="000665F6"/>
    <w:rsid w:val="000671D5"/>
    <w:rsid w:val="00070174"/>
    <w:rsid w:val="00070C8B"/>
    <w:rsid w:val="00071FA6"/>
    <w:rsid w:val="000722AD"/>
    <w:rsid w:val="00073203"/>
    <w:rsid w:val="000740F1"/>
    <w:rsid w:val="00074369"/>
    <w:rsid w:val="00076AA2"/>
    <w:rsid w:val="00077B92"/>
    <w:rsid w:val="0008374E"/>
    <w:rsid w:val="000838DB"/>
    <w:rsid w:val="000844EB"/>
    <w:rsid w:val="0008491A"/>
    <w:rsid w:val="00084F18"/>
    <w:rsid w:val="000874C4"/>
    <w:rsid w:val="00092D8C"/>
    <w:rsid w:val="00093729"/>
    <w:rsid w:val="00093D6F"/>
    <w:rsid w:val="00094225"/>
    <w:rsid w:val="00094733"/>
    <w:rsid w:val="000950A6"/>
    <w:rsid w:val="000A0136"/>
    <w:rsid w:val="000A188E"/>
    <w:rsid w:val="000A3555"/>
    <w:rsid w:val="000A379A"/>
    <w:rsid w:val="000A46D4"/>
    <w:rsid w:val="000B1F85"/>
    <w:rsid w:val="000B279C"/>
    <w:rsid w:val="000B48D4"/>
    <w:rsid w:val="000B5755"/>
    <w:rsid w:val="000B72C4"/>
    <w:rsid w:val="000B7F23"/>
    <w:rsid w:val="000C0261"/>
    <w:rsid w:val="000C0878"/>
    <w:rsid w:val="000C0C28"/>
    <w:rsid w:val="000C1B5D"/>
    <w:rsid w:val="000C6AF9"/>
    <w:rsid w:val="000D05DA"/>
    <w:rsid w:val="000D0EDE"/>
    <w:rsid w:val="000D262A"/>
    <w:rsid w:val="000D3ABF"/>
    <w:rsid w:val="000D3F91"/>
    <w:rsid w:val="000D47C5"/>
    <w:rsid w:val="000D4ED4"/>
    <w:rsid w:val="000D621F"/>
    <w:rsid w:val="000D6E5E"/>
    <w:rsid w:val="000E05FD"/>
    <w:rsid w:val="000E0BF9"/>
    <w:rsid w:val="000E20B9"/>
    <w:rsid w:val="000E2471"/>
    <w:rsid w:val="000E3F9B"/>
    <w:rsid w:val="000F277F"/>
    <w:rsid w:val="000F4874"/>
    <w:rsid w:val="000F7680"/>
    <w:rsid w:val="00105461"/>
    <w:rsid w:val="00105DF7"/>
    <w:rsid w:val="00107CB3"/>
    <w:rsid w:val="00107E08"/>
    <w:rsid w:val="00110E6A"/>
    <w:rsid w:val="00114C13"/>
    <w:rsid w:val="00115AD5"/>
    <w:rsid w:val="0011765B"/>
    <w:rsid w:val="00120514"/>
    <w:rsid w:val="0012458D"/>
    <w:rsid w:val="00125720"/>
    <w:rsid w:val="00126361"/>
    <w:rsid w:val="00127575"/>
    <w:rsid w:val="00137190"/>
    <w:rsid w:val="00137948"/>
    <w:rsid w:val="00141DE3"/>
    <w:rsid w:val="00142286"/>
    <w:rsid w:val="00144B19"/>
    <w:rsid w:val="001535F1"/>
    <w:rsid w:val="00154205"/>
    <w:rsid w:val="00155F85"/>
    <w:rsid w:val="0015649D"/>
    <w:rsid w:val="001601C2"/>
    <w:rsid w:val="001617EA"/>
    <w:rsid w:val="001636BB"/>
    <w:rsid w:val="00166C78"/>
    <w:rsid w:val="00172540"/>
    <w:rsid w:val="001728EC"/>
    <w:rsid w:val="001739C9"/>
    <w:rsid w:val="00177473"/>
    <w:rsid w:val="0017773C"/>
    <w:rsid w:val="00183A11"/>
    <w:rsid w:val="00184514"/>
    <w:rsid w:val="001857CA"/>
    <w:rsid w:val="0018593C"/>
    <w:rsid w:val="001949F5"/>
    <w:rsid w:val="00195C18"/>
    <w:rsid w:val="001A3EB3"/>
    <w:rsid w:val="001A406B"/>
    <w:rsid w:val="001A57BF"/>
    <w:rsid w:val="001B1A74"/>
    <w:rsid w:val="001B6F35"/>
    <w:rsid w:val="001C0F1D"/>
    <w:rsid w:val="001C1597"/>
    <w:rsid w:val="001C1A6B"/>
    <w:rsid w:val="001C37D4"/>
    <w:rsid w:val="001C7C91"/>
    <w:rsid w:val="001C7EE6"/>
    <w:rsid w:val="001D258F"/>
    <w:rsid w:val="001D32CB"/>
    <w:rsid w:val="001D473C"/>
    <w:rsid w:val="001D48E8"/>
    <w:rsid w:val="001D6E11"/>
    <w:rsid w:val="001E02F0"/>
    <w:rsid w:val="001E0701"/>
    <w:rsid w:val="001E0827"/>
    <w:rsid w:val="001E0DC2"/>
    <w:rsid w:val="001E4FE9"/>
    <w:rsid w:val="001E714A"/>
    <w:rsid w:val="001E7337"/>
    <w:rsid w:val="001F06D3"/>
    <w:rsid w:val="001F0B84"/>
    <w:rsid w:val="001F1154"/>
    <w:rsid w:val="001F4D0A"/>
    <w:rsid w:val="0020411F"/>
    <w:rsid w:val="0020576C"/>
    <w:rsid w:val="00214EE3"/>
    <w:rsid w:val="002171D9"/>
    <w:rsid w:val="002201A4"/>
    <w:rsid w:val="00220835"/>
    <w:rsid w:val="00221215"/>
    <w:rsid w:val="002212FC"/>
    <w:rsid w:val="00223233"/>
    <w:rsid w:val="002273A9"/>
    <w:rsid w:val="00235C04"/>
    <w:rsid w:val="00237D35"/>
    <w:rsid w:val="00241626"/>
    <w:rsid w:val="00247191"/>
    <w:rsid w:val="00250008"/>
    <w:rsid w:val="002533D4"/>
    <w:rsid w:val="00256DCC"/>
    <w:rsid w:val="00261ACC"/>
    <w:rsid w:val="0026360E"/>
    <w:rsid w:val="00266125"/>
    <w:rsid w:val="00266870"/>
    <w:rsid w:val="00270DFE"/>
    <w:rsid w:val="00271211"/>
    <w:rsid w:val="00271B3E"/>
    <w:rsid w:val="002726CE"/>
    <w:rsid w:val="00286285"/>
    <w:rsid w:val="00287A44"/>
    <w:rsid w:val="002911C4"/>
    <w:rsid w:val="002911D4"/>
    <w:rsid w:val="00294043"/>
    <w:rsid w:val="002A0335"/>
    <w:rsid w:val="002A191A"/>
    <w:rsid w:val="002A203C"/>
    <w:rsid w:val="002A264C"/>
    <w:rsid w:val="002A2A29"/>
    <w:rsid w:val="002A54AD"/>
    <w:rsid w:val="002A5D18"/>
    <w:rsid w:val="002A6B75"/>
    <w:rsid w:val="002A7DE2"/>
    <w:rsid w:val="002B15CD"/>
    <w:rsid w:val="002B24FA"/>
    <w:rsid w:val="002B2681"/>
    <w:rsid w:val="002B326B"/>
    <w:rsid w:val="002B34B3"/>
    <w:rsid w:val="002B3EB1"/>
    <w:rsid w:val="002B5DE9"/>
    <w:rsid w:val="002B72BD"/>
    <w:rsid w:val="002C03A2"/>
    <w:rsid w:val="002C28D9"/>
    <w:rsid w:val="002C5C30"/>
    <w:rsid w:val="002C606F"/>
    <w:rsid w:val="002C69EC"/>
    <w:rsid w:val="002C7EF0"/>
    <w:rsid w:val="002D2FFF"/>
    <w:rsid w:val="002D6807"/>
    <w:rsid w:val="002E33C1"/>
    <w:rsid w:val="002E4AB4"/>
    <w:rsid w:val="002E6F74"/>
    <w:rsid w:val="002F365B"/>
    <w:rsid w:val="002F40DC"/>
    <w:rsid w:val="002F42DB"/>
    <w:rsid w:val="002F60F4"/>
    <w:rsid w:val="00301E13"/>
    <w:rsid w:val="00303852"/>
    <w:rsid w:val="003063CF"/>
    <w:rsid w:val="00307823"/>
    <w:rsid w:val="003107A6"/>
    <w:rsid w:val="003119DD"/>
    <w:rsid w:val="00311BDC"/>
    <w:rsid w:val="0031322A"/>
    <w:rsid w:val="003217A5"/>
    <w:rsid w:val="003222D2"/>
    <w:rsid w:val="00324B6B"/>
    <w:rsid w:val="00330AEF"/>
    <w:rsid w:val="0033283F"/>
    <w:rsid w:val="00332DD0"/>
    <w:rsid w:val="00334CD9"/>
    <w:rsid w:val="00336481"/>
    <w:rsid w:val="00342FC7"/>
    <w:rsid w:val="00343F00"/>
    <w:rsid w:val="003456B5"/>
    <w:rsid w:val="00346E85"/>
    <w:rsid w:val="0034762C"/>
    <w:rsid w:val="0035167B"/>
    <w:rsid w:val="003550B5"/>
    <w:rsid w:val="003554B3"/>
    <w:rsid w:val="003604F7"/>
    <w:rsid w:val="003606E0"/>
    <w:rsid w:val="00361B0B"/>
    <w:rsid w:val="0036344F"/>
    <w:rsid w:val="00370EE8"/>
    <w:rsid w:val="00371882"/>
    <w:rsid w:val="0037253D"/>
    <w:rsid w:val="0037510C"/>
    <w:rsid w:val="003753F6"/>
    <w:rsid w:val="003763C2"/>
    <w:rsid w:val="00376CCB"/>
    <w:rsid w:val="00377D92"/>
    <w:rsid w:val="00381550"/>
    <w:rsid w:val="00382A72"/>
    <w:rsid w:val="00382DF4"/>
    <w:rsid w:val="00383FDE"/>
    <w:rsid w:val="003863F9"/>
    <w:rsid w:val="00390457"/>
    <w:rsid w:val="00392721"/>
    <w:rsid w:val="003A15FE"/>
    <w:rsid w:val="003A1799"/>
    <w:rsid w:val="003A39CE"/>
    <w:rsid w:val="003A782D"/>
    <w:rsid w:val="003B18E7"/>
    <w:rsid w:val="003B1D22"/>
    <w:rsid w:val="003B7009"/>
    <w:rsid w:val="003C057B"/>
    <w:rsid w:val="003C2346"/>
    <w:rsid w:val="003C68CD"/>
    <w:rsid w:val="003C6E04"/>
    <w:rsid w:val="003C745F"/>
    <w:rsid w:val="003C7EAA"/>
    <w:rsid w:val="003D13F5"/>
    <w:rsid w:val="003D18BB"/>
    <w:rsid w:val="003D3319"/>
    <w:rsid w:val="003D38A6"/>
    <w:rsid w:val="003D7226"/>
    <w:rsid w:val="003E0064"/>
    <w:rsid w:val="003E391A"/>
    <w:rsid w:val="003E5926"/>
    <w:rsid w:val="003E63E7"/>
    <w:rsid w:val="003F0988"/>
    <w:rsid w:val="003F0DD4"/>
    <w:rsid w:val="003F0F15"/>
    <w:rsid w:val="003F3D18"/>
    <w:rsid w:val="003F6E9A"/>
    <w:rsid w:val="004008B8"/>
    <w:rsid w:val="00402BD8"/>
    <w:rsid w:val="00404C6D"/>
    <w:rsid w:val="004056F8"/>
    <w:rsid w:val="00407003"/>
    <w:rsid w:val="004072EB"/>
    <w:rsid w:val="004108C4"/>
    <w:rsid w:val="00411D19"/>
    <w:rsid w:val="00415620"/>
    <w:rsid w:val="00416545"/>
    <w:rsid w:val="00423DA3"/>
    <w:rsid w:val="004271DB"/>
    <w:rsid w:val="00430BF2"/>
    <w:rsid w:val="0043466D"/>
    <w:rsid w:val="00442D51"/>
    <w:rsid w:val="0044388F"/>
    <w:rsid w:val="00444036"/>
    <w:rsid w:val="00445EF9"/>
    <w:rsid w:val="004466DC"/>
    <w:rsid w:val="00450F8E"/>
    <w:rsid w:val="004513DE"/>
    <w:rsid w:val="004613BF"/>
    <w:rsid w:val="00464150"/>
    <w:rsid w:val="00465203"/>
    <w:rsid w:val="004663C3"/>
    <w:rsid w:val="00477893"/>
    <w:rsid w:val="00483C80"/>
    <w:rsid w:val="004844A2"/>
    <w:rsid w:val="0048530E"/>
    <w:rsid w:val="0048622C"/>
    <w:rsid w:val="00486E1F"/>
    <w:rsid w:val="00487E11"/>
    <w:rsid w:val="004A157F"/>
    <w:rsid w:val="004A15BD"/>
    <w:rsid w:val="004A349D"/>
    <w:rsid w:val="004A5386"/>
    <w:rsid w:val="004A63F4"/>
    <w:rsid w:val="004B01BF"/>
    <w:rsid w:val="004B1CC4"/>
    <w:rsid w:val="004B2A4F"/>
    <w:rsid w:val="004B55FF"/>
    <w:rsid w:val="004B7394"/>
    <w:rsid w:val="004C000B"/>
    <w:rsid w:val="004C0C4B"/>
    <w:rsid w:val="004C2A48"/>
    <w:rsid w:val="004C3173"/>
    <w:rsid w:val="004D1F64"/>
    <w:rsid w:val="004D5100"/>
    <w:rsid w:val="004D5A8A"/>
    <w:rsid w:val="004D6A4E"/>
    <w:rsid w:val="004E1CBA"/>
    <w:rsid w:val="004E26E9"/>
    <w:rsid w:val="004E4D89"/>
    <w:rsid w:val="004E6D0C"/>
    <w:rsid w:val="004E721B"/>
    <w:rsid w:val="004E7FB9"/>
    <w:rsid w:val="004F298E"/>
    <w:rsid w:val="004F4FBC"/>
    <w:rsid w:val="004F617D"/>
    <w:rsid w:val="004F7ACF"/>
    <w:rsid w:val="004F7C04"/>
    <w:rsid w:val="00502AB9"/>
    <w:rsid w:val="00505AFE"/>
    <w:rsid w:val="00506AC9"/>
    <w:rsid w:val="00512C4C"/>
    <w:rsid w:val="00513F8F"/>
    <w:rsid w:val="00514C82"/>
    <w:rsid w:val="005155A5"/>
    <w:rsid w:val="00515731"/>
    <w:rsid w:val="005202FB"/>
    <w:rsid w:val="00520B81"/>
    <w:rsid w:val="005230E9"/>
    <w:rsid w:val="00530512"/>
    <w:rsid w:val="005360F4"/>
    <w:rsid w:val="0054024F"/>
    <w:rsid w:val="00541CCB"/>
    <w:rsid w:val="0054376D"/>
    <w:rsid w:val="00544BCB"/>
    <w:rsid w:val="005464C0"/>
    <w:rsid w:val="00546AB1"/>
    <w:rsid w:val="00546C92"/>
    <w:rsid w:val="0055064C"/>
    <w:rsid w:val="0055269B"/>
    <w:rsid w:val="0055411C"/>
    <w:rsid w:val="00555493"/>
    <w:rsid w:val="00560854"/>
    <w:rsid w:val="005626F6"/>
    <w:rsid w:val="0056590B"/>
    <w:rsid w:val="00566B78"/>
    <w:rsid w:val="00570559"/>
    <w:rsid w:val="00573A38"/>
    <w:rsid w:val="00575C0C"/>
    <w:rsid w:val="00577751"/>
    <w:rsid w:val="00580441"/>
    <w:rsid w:val="00581252"/>
    <w:rsid w:val="00581D26"/>
    <w:rsid w:val="00584C7A"/>
    <w:rsid w:val="005858B5"/>
    <w:rsid w:val="0058701F"/>
    <w:rsid w:val="00592AA0"/>
    <w:rsid w:val="0059323B"/>
    <w:rsid w:val="00596088"/>
    <w:rsid w:val="00597DE7"/>
    <w:rsid w:val="005A064C"/>
    <w:rsid w:val="005A0B8D"/>
    <w:rsid w:val="005B1D19"/>
    <w:rsid w:val="005B7121"/>
    <w:rsid w:val="005B79BB"/>
    <w:rsid w:val="005C12D8"/>
    <w:rsid w:val="005C13F0"/>
    <w:rsid w:val="005C2872"/>
    <w:rsid w:val="005C4C20"/>
    <w:rsid w:val="005C4E39"/>
    <w:rsid w:val="005C6452"/>
    <w:rsid w:val="005C645C"/>
    <w:rsid w:val="005C6C69"/>
    <w:rsid w:val="005D2914"/>
    <w:rsid w:val="005E7EA8"/>
    <w:rsid w:val="005F03C1"/>
    <w:rsid w:val="005F0F97"/>
    <w:rsid w:val="005F2CEE"/>
    <w:rsid w:val="005F3C64"/>
    <w:rsid w:val="0060076B"/>
    <w:rsid w:val="006044B3"/>
    <w:rsid w:val="006102EA"/>
    <w:rsid w:val="0061365F"/>
    <w:rsid w:val="00620790"/>
    <w:rsid w:val="00624C04"/>
    <w:rsid w:val="0062546C"/>
    <w:rsid w:val="00625D27"/>
    <w:rsid w:val="00625F63"/>
    <w:rsid w:val="00627410"/>
    <w:rsid w:val="00632D4E"/>
    <w:rsid w:val="0063332E"/>
    <w:rsid w:val="00634DCB"/>
    <w:rsid w:val="006355D4"/>
    <w:rsid w:val="00637348"/>
    <w:rsid w:val="00641DAD"/>
    <w:rsid w:val="0064335E"/>
    <w:rsid w:val="006444D9"/>
    <w:rsid w:val="00644A20"/>
    <w:rsid w:val="00647005"/>
    <w:rsid w:val="0065345D"/>
    <w:rsid w:val="006568F7"/>
    <w:rsid w:val="00657591"/>
    <w:rsid w:val="0066314F"/>
    <w:rsid w:val="006651E1"/>
    <w:rsid w:val="00667EC5"/>
    <w:rsid w:val="0067016F"/>
    <w:rsid w:val="00670CD7"/>
    <w:rsid w:val="006726FF"/>
    <w:rsid w:val="0067489E"/>
    <w:rsid w:val="00674E23"/>
    <w:rsid w:val="00675380"/>
    <w:rsid w:val="00676BC9"/>
    <w:rsid w:val="00680909"/>
    <w:rsid w:val="00683B62"/>
    <w:rsid w:val="006913AF"/>
    <w:rsid w:val="00691418"/>
    <w:rsid w:val="0069205B"/>
    <w:rsid w:val="00693F4C"/>
    <w:rsid w:val="00694424"/>
    <w:rsid w:val="00697BD9"/>
    <w:rsid w:val="006A39AF"/>
    <w:rsid w:val="006A3D69"/>
    <w:rsid w:val="006B33AD"/>
    <w:rsid w:val="006B4770"/>
    <w:rsid w:val="006B56E7"/>
    <w:rsid w:val="006C1329"/>
    <w:rsid w:val="006C34A4"/>
    <w:rsid w:val="006C3AFF"/>
    <w:rsid w:val="006C6AA5"/>
    <w:rsid w:val="006D0D4C"/>
    <w:rsid w:val="006D18A7"/>
    <w:rsid w:val="006D2053"/>
    <w:rsid w:val="006D5A2D"/>
    <w:rsid w:val="006E4D06"/>
    <w:rsid w:val="006E5CAE"/>
    <w:rsid w:val="006E6241"/>
    <w:rsid w:val="006F107A"/>
    <w:rsid w:val="006F34E6"/>
    <w:rsid w:val="006F6DA2"/>
    <w:rsid w:val="006F75A2"/>
    <w:rsid w:val="00702185"/>
    <w:rsid w:val="00703CD7"/>
    <w:rsid w:val="00705EDE"/>
    <w:rsid w:val="00707203"/>
    <w:rsid w:val="00710E4D"/>
    <w:rsid w:val="007115E9"/>
    <w:rsid w:val="00711EA0"/>
    <w:rsid w:val="0071332E"/>
    <w:rsid w:val="00713F99"/>
    <w:rsid w:val="007158A3"/>
    <w:rsid w:val="00715E52"/>
    <w:rsid w:val="007175F1"/>
    <w:rsid w:val="00721C21"/>
    <w:rsid w:val="00722AA3"/>
    <w:rsid w:val="00724BE5"/>
    <w:rsid w:val="00732544"/>
    <w:rsid w:val="00732CE9"/>
    <w:rsid w:val="00732CEE"/>
    <w:rsid w:val="00733B7C"/>
    <w:rsid w:val="00733E73"/>
    <w:rsid w:val="00733FA7"/>
    <w:rsid w:val="00735F04"/>
    <w:rsid w:val="007361EF"/>
    <w:rsid w:val="00736A71"/>
    <w:rsid w:val="00740430"/>
    <w:rsid w:val="007444FB"/>
    <w:rsid w:val="0075036B"/>
    <w:rsid w:val="007544E1"/>
    <w:rsid w:val="00756309"/>
    <w:rsid w:val="007572A2"/>
    <w:rsid w:val="007626C9"/>
    <w:rsid w:val="00764F73"/>
    <w:rsid w:val="00766683"/>
    <w:rsid w:val="007674AF"/>
    <w:rsid w:val="00767D94"/>
    <w:rsid w:val="0077096F"/>
    <w:rsid w:val="00777349"/>
    <w:rsid w:val="00777BA4"/>
    <w:rsid w:val="00781CAF"/>
    <w:rsid w:val="007847EA"/>
    <w:rsid w:val="0078648E"/>
    <w:rsid w:val="0078652D"/>
    <w:rsid w:val="00786626"/>
    <w:rsid w:val="00786D5A"/>
    <w:rsid w:val="007906B3"/>
    <w:rsid w:val="00791376"/>
    <w:rsid w:val="00791E7F"/>
    <w:rsid w:val="00792D1E"/>
    <w:rsid w:val="007937F9"/>
    <w:rsid w:val="0079429E"/>
    <w:rsid w:val="0079629E"/>
    <w:rsid w:val="00796EFA"/>
    <w:rsid w:val="00797AE9"/>
    <w:rsid w:val="007A0BC7"/>
    <w:rsid w:val="007A2F27"/>
    <w:rsid w:val="007A43AE"/>
    <w:rsid w:val="007A7C56"/>
    <w:rsid w:val="007B5B57"/>
    <w:rsid w:val="007B694D"/>
    <w:rsid w:val="007C33C7"/>
    <w:rsid w:val="007D0DFE"/>
    <w:rsid w:val="007D14F9"/>
    <w:rsid w:val="007D2B5B"/>
    <w:rsid w:val="007D4E05"/>
    <w:rsid w:val="007D5ED0"/>
    <w:rsid w:val="007D690D"/>
    <w:rsid w:val="007D7478"/>
    <w:rsid w:val="007E1778"/>
    <w:rsid w:val="007E23C5"/>
    <w:rsid w:val="007E6247"/>
    <w:rsid w:val="007F3633"/>
    <w:rsid w:val="007F40E0"/>
    <w:rsid w:val="00803FD1"/>
    <w:rsid w:val="0080446A"/>
    <w:rsid w:val="008063D5"/>
    <w:rsid w:val="008066B2"/>
    <w:rsid w:val="00811D4B"/>
    <w:rsid w:val="00811EA9"/>
    <w:rsid w:val="00817106"/>
    <w:rsid w:val="008173BC"/>
    <w:rsid w:val="008177BE"/>
    <w:rsid w:val="00820959"/>
    <w:rsid w:val="00825C28"/>
    <w:rsid w:val="00826C12"/>
    <w:rsid w:val="0083012B"/>
    <w:rsid w:val="00830304"/>
    <w:rsid w:val="00831140"/>
    <w:rsid w:val="00834D96"/>
    <w:rsid w:val="008357EB"/>
    <w:rsid w:val="008401D1"/>
    <w:rsid w:val="00840781"/>
    <w:rsid w:val="00840B3F"/>
    <w:rsid w:val="00842D81"/>
    <w:rsid w:val="0084312F"/>
    <w:rsid w:val="00843151"/>
    <w:rsid w:val="00843AC9"/>
    <w:rsid w:val="00850834"/>
    <w:rsid w:val="00851494"/>
    <w:rsid w:val="008546AC"/>
    <w:rsid w:val="00861988"/>
    <w:rsid w:val="00862310"/>
    <w:rsid w:val="0086449E"/>
    <w:rsid w:val="008645E3"/>
    <w:rsid w:val="00865755"/>
    <w:rsid w:val="00872B85"/>
    <w:rsid w:val="00876329"/>
    <w:rsid w:val="008766DE"/>
    <w:rsid w:val="0087672A"/>
    <w:rsid w:val="00885287"/>
    <w:rsid w:val="008857D2"/>
    <w:rsid w:val="00886410"/>
    <w:rsid w:val="00893F22"/>
    <w:rsid w:val="00896D93"/>
    <w:rsid w:val="008A0831"/>
    <w:rsid w:val="008A4BC0"/>
    <w:rsid w:val="008A5F3F"/>
    <w:rsid w:val="008A6FDC"/>
    <w:rsid w:val="008A74A5"/>
    <w:rsid w:val="008B2EB9"/>
    <w:rsid w:val="008B7EDA"/>
    <w:rsid w:val="008C10D0"/>
    <w:rsid w:val="008C2F90"/>
    <w:rsid w:val="008C342E"/>
    <w:rsid w:val="008C3F2B"/>
    <w:rsid w:val="008C6FE3"/>
    <w:rsid w:val="008D0E4F"/>
    <w:rsid w:val="008D1624"/>
    <w:rsid w:val="008D4180"/>
    <w:rsid w:val="008D45FA"/>
    <w:rsid w:val="008D6A79"/>
    <w:rsid w:val="008E06E2"/>
    <w:rsid w:val="008E0FC5"/>
    <w:rsid w:val="008E210C"/>
    <w:rsid w:val="008E2169"/>
    <w:rsid w:val="008E5192"/>
    <w:rsid w:val="008E7326"/>
    <w:rsid w:val="008F4F2F"/>
    <w:rsid w:val="008F6D91"/>
    <w:rsid w:val="008F7132"/>
    <w:rsid w:val="008F759E"/>
    <w:rsid w:val="009005D3"/>
    <w:rsid w:val="00901900"/>
    <w:rsid w:val="009034D7"/>
    <w:rsid w:val="0090482A"/>
    <w:rsid w:val="0091071A"/>
    <w:rsid w:val="00912E2C"/>
    <w:rsid w:val="009145B2"/>
    <w:rsid w:val="0091512C"/>
    <w:rsid w:val="00915822"/>
    <w:rsid w:val="0092347A"/>
    <w:rsid w:val="0092752D"/>
    <w:rsid w:val="00927705"/>
    <w:rsid w:val="00930CE3"/>
    <w:rsid w:val="009331BF"/>
    <w:rsid w:val="009337C5"/>
    <w:rsid w:val="00934665"/>
    <w:rsid w:val="00935134"/>
    <w:rsid w:val="00936FF4"/>
    <w:rsid w:val="00942E0D"/>
    <w:rsid w:val="00944381"/>
    <w:rsid w:val="00944C27"/>
    <w:rsid w:val="00946D14"/>
    <w:rsid w:val="009470BE"/>
    <w:rsid w:val="009501E5"/>
    <w:rsid w:val="00950208"/>
    <w:rsid w:val="00950DA8"/>
    <w:rsid w:val="00950FB6"/>
    <w:rsid w:val="00951C0F"/>
    <w:rsid w:val="00952415"/>
    <w:rsid w:val="00952F68"/>
    <w:rsid w:val="009568EF"/>
    <w:rsid w:val="009574A8"/>
    <w:rsid w:val="009622B7"/>
    <w:rsid w:val="009647BB"/>
    <w:rsid w:val="009656C4"/>
    <w:rsid w:val="00971498"/>
    <w:rsid w:val="00971AD2"/>
    <w:rsid w:val="00972558"/>
    <w:rsid w:val="00976361"/>
    <w:rsid w:val="0097707A"/>
    <w:rsid w:val="00980E4B"/>
    <w:rsid w:val="00983AF3"/>
    <w:rsid w:val="00984548"/>
    <w:rsid w:val="00985B35"/>
    <w:rsid w:val="00986B90"/>
    <w:rsid w:val="00990522"/>
    <w:rsid w:val="00993581"/>
    <w:rsid w:val="00996715"/>
    <w:rsid w:val="009A1AD5"/>
    <w:rsid w:val="009A309D"/>
    <w:rsid w:val="009A5616"/>
    <w:rsid w:val="009A76F9"/>
    <w:rsid w:val="009B0C89"/>
    <w:rsid w:val="009B2865"/>
    <w:rsid w:val="009B5CE3"/>
    <w:rsid w:val="009B78EF"/>
    <w:rsid w:val="009C1072"/>
    <w:rsid w:val="009C22EA"/>
    <w:rsid w:val="009C3F17"/>
    <w:rsid w:val="009C4F93"/>
    <w:rsid w:val="009C5F26"/>
    <w:rsid w:val="009C639E"/>
    <w:rsid w:val="009D1243"/>
    <w:rsid w:val="009D627D"/>
    <w:rsid w:val="009D6C9C"/>
    <w:rsid w:val="009D6DCE"/>
    <w:rsid w:val="009E1E5F"/>
    <w:rsid w:val="009E62AC"/>
    <w:rsid w:val="009F2EE2"/>
    <w:rsid w:val="009F313C"/>
    <w:rsid w:val="009F52A9"/>
    <w:rsid w:val="00A003E0"/>
    <w:rsid w:val="00A05631"/>
    <w:rsid w:val="00A11A0D"/>
    <w:rsid w:val="00A1250F"/>
    <w:rsid w:val="00A13140"/>
    <w:rsid w:val="00A14EA2"/>
    <w:rsid w:val="00A16DA1"/>
    <w:rsid w:val="00A2061A"/>
    <w:rsid w:val="00A21340"/>
    <w:rsid w:val="00A217A3"/>
    <w:rsid w:val="00A21E6B"/>
    <w:rsid w:val="00A23116"/>
    <w:rsid w:val="00A237B6"/>
    <w:rsid w:val="00A23C92"/>
    <w:rsid w:val="00A24A7C"/>
    <w:rsid w:val="00A256A5"/>
    <w:rsid w:val="00A272B0"/>
    <w:rsid w:val="00A3134C"/>
    <w:rsid w:val="00A3458C"/>
    <w:rsid w:val="00A34E7E"/>
    <w:rsid w:val="00A36A4C"/>
    <w:rsid w:val="00A40FF8"/>
    <w:rsid w:val="00A42B4C"/>
    <w:rsid w:val="00A435DC"/>
    <w:rsid w:val="00A46C90"/>
    <w:rsid w:val="00A55355"/>
    <w:rsid w:val="00A60D69"/>
    <w:rsid w:val="00A60FCE"/>
    <w:rsid w:val="00A70371"/>
    <w:rsid w:val="00A723ED"/>
    <w:rsid w:val="00A75710"/>
    <w:rsid w:val="00A76C4B"/>
    <w:rsid w:val="00A80282"/>
    <w:rsid w:val="00A85532"/>
    <w:rsid w:val="00A85A73"/>
    <w:rsid w:val="00A85B66"/>
    <w:rsid w:val="00A87A2E"/>
    <w:rsid w:val="00A926D6"/>
    <w:rsid w:val="00A94060"/>
    <w:rsid w:val="00AA0F81"/>
    <w:rsid w:val="00AA23A1"/>
    <w:rsid w:val="00AA45BB"/>
    <w:rsid w:val="00AA55B1"/>
    <w:rsid w:val="00AB50BC"/>
    <w:rsid w:val="00AB56A9"/>
    <w:rsid w:val="00AB6D8F"/>
    <w:rsid w:val="00AC69E0"/>
    <w:rsid w:val="00AD11F1"/>
    <w:rsid w:val="00AD18FB"/>
    <w:rsid w:val="00AD5BA7"/>
    <w:rsid w:val="00AD6629"/>
    <w:rsid w:val="00AD68B9"/>
    <w:rsid w:val="00AD6F65"/>
    <w:rsid w:val="00AE18C9"/>
    <w:rsid w:val="00AE38FB"/>
    <w:rsid w:val="00AE6CDF"/>
    <w:rsid w:val="00AF019B"/>
    <w:rsid w:val="00AF0D24"/>
    <w:rsid w:val="00AF23B6"/>
    <w:rsid w:val="00AF3E58"/>
    <w:rsid w:val="00AF410F"/>
    <w:rsid w:val="00AF6180"/>
    <w:rsid w:val="00AF6B18"/>
    <w:rsid w:val="00AF6E4D"/>
    <w:rsid w:val="00B013DA"/>
    <w:rsid w:val="00B02E98"/>
    <w:rsid w:val="00B065C6"/>
    <w:rsid w:val="00B07726"/>
    <w:rsid w:val="00B13675"/>
    <w:rsid w:val="00B16286"/>
    <w:rsid w:val="00B1764B"/>
    <w:rsid w:val="00B22A9A"/>
    <w:rsid w:val="00B2348F"/>
    <w:rsid w:val="00B25316"/>
    <w:rsid w:val="00B25E7A"/>
    <w:rsid w:val="00B33EDF"/>
    <w:rsid w:val="00B34BB5"/>
    <w:rsid w:val="00B4066D"/>
    <w:rsid w:val="00B41548"/>
    <w:rsid w:val="00B43F3F"/>
    <w:rsid w:val="00B561A5"/>
    <w:rsid w:val="00B57F00"/>
    <w:rsid w:val="00B6144F"/>
    <w:rsid w:val="00B645FB"/>
    <w:rsid w:val="00B66B44"/>
    <w:rsid w:val="00B701A3"/>
    <w:rsid w:val="00B7422F"/>
    <w:rsid w:val="00B75F59"/>
    <w:rsid w:val="00B76384"/>
    <w:rsid w:val="00B76920"/>
    <w:rsid w:val="00B81308"/>
    <w:rsid w:val="00B82844"/>
    <w:rsid w:val="00B83E07"/>
    <w:rsid w:val="00B86CA7"/>
    <w:rsid w:val="00B905A0"/>
    <w:rsid w:val="00B94692"/>
    <w:rsid w:val="00B94CBE"/>
    <w:rsid w:val="00B965D5"/>
    <w:rsid w:val="00BA0D48"/>
    <w:rsid w:val="00BA0FBD"/>
    <w:rsid w:val="00BA2D80"/>
    <w:rsid w:val="00BA38BB"/>
    <w:rsid w:val="00BA3D0F"/>
    <w:rsid w:val="00BA41DB"/>
    <w:rsid w:val="00BA437C"/>
    <w:rsid w:val="00BB145F"/>
    <w:rsid w:val="00BB4FD8"/>
    <w:rsid w:val="00BB51C3"/>
    <w:rsid w:val="00BC2E2A"/>
    <w:rsid w:val="00BC32D9"/>
    <w:rsid w:val="00BC5367"/>
    <w:rsid w:val="00BC5529"/>
    <w:rsid w:val="00BD2444"/>
    <w:rsid w:val="00BD3F8A"/>
    <w:rsid w:val="00BD5D03"/>
    <w:rsid w:val="00BE1863"/>
    <w:rsid w:val="00BE44BA"/>
    <w:rsid w:val="00BE4B34"/>
    <w:rsid w:val="00BE57C7"/>
    <w:rsid w:val="00BE7D5F"/>
    <w:rsid w:val="00BF1ADC"/>
    <w:rsid w:val="00BF5021"/>
    <w:rsid w:val="00C05D21"/>
    <w:rsid w:val="00C0657C"/>
    <w:rsid w:val="00C074F2"/>
    <w:rsid w:val="00C14F3E"/>
    <w:rsid w:val="00C1564D"/>
    <w:rsid w:val="00C15775"/>
    <w:rsid w:val="00C15D36"/>
    <w:rsid w:val="00C15E94"/>
    <w:rsid w:val="00C21810"/>
    <w:rsid w:val="00C22927"/>
    <w:rsid w:val="00C271A5"/>
    <w:rsid w:val="00C27E43"/>
    <w:rsid w:val="00C30FFC"/>
    <w:rsid w:val="00C33DA3"/>
    <w:rsid w:val="00C34BC5"/>
    <w:rsid w:val="00C35454"/>
    <w:rsid w:val="00C35F5A"/>
    <w:rsid w:val="00C36B34"/>
    <w:rsid w:val="00C36C3A"/>
    <w:rsid w:val="00C37303"/>
    <w:rsid w:val="00C44934"/>
    <w:rsid w:val="00C44A6D"/>
    <w:rsid w:val="00C55600"/>
    <w:rsid w:val="00C5568D"/>
    <w:rsid w:val="00C55FE5"/>
    <w:rsid w:val="00C572C6"/>
    <w:rsid w:val="00C6146B"/>
    <w:rsid w:val="00C62284"/>
    <w:rsid w:val="00C632D7"/>
    <w:rsid w:val="00C6676F"/>
    <w:rsid w:val="00C67D8E"/>
    <w:rsid w:val="00C74891"/>
    <w:rsid w:val="00C74EB2"/>
    <w:rsid w:val="00C74FE9"/>
    <w:rsid w:val="00C80B9B"/>
    <w:rsid w:val="00C8117B"/>
    <w:rsid w:val="00C82253"/>
    <w:rsid w:val="00C827E9"/>
    <w:rsid w:val="00C83591"/>
    <w:rsid w:val="00C85094"/>
    <w:rsid w:val="00C85A9C"/>
    <w:rsid w:val="00C87BBF"/>
    <w:rsid w:val="00C92AD3"/>
    <w:rsid w:val="00C92C64"/>
    <w:rsid w:val="00C968B5"/>
    <w:rsid w:val="00CA3CDF"/>
    <w:rsid w:val="00CA3D00"/>
    <w:rsid w:val="00CA431E"/>
    <w:rsid w:val="00CA6B41"/>
    <w:rsid w:val="00CB07C8"/>
    <w:rsid w:val="00CB2414"/>
    <w:rsid w:val="00CB2E44"/>
    <w:rsid w:val="00CB37A2"/>
    <w:rsid w:val="00CB3D55"/>
    <w:rsid w:val="00CB5A54"/>
    <w:rsid w:val="00CB7702"/>
    <w:rsid w:val="00CC1B0C"/>
    <w:rsid w:val="00CC25DC"/>
    <w:rsid w:val="00CC3E5B"/>
    <w:rsid w:val="00CC5509"/>
    <w:rsid w:val="00CD0176"/>
    <w:rsid w:val="00CD0FB7"/>
    <w:rsid w:val="00CD3FB2"/>
    <w:rsid w:val="00CD4FD8"/>
    <w:rsid w:val="00CE20AA"/>
    <w:rsid w:val="00CE34FD"/>
    <w:rsid w:val="00CE3CCE"/>
    <w:rsid w:val="00CE408C"/>
    <w:rsid w:val="00CE424C"/>
    <w:rsid w:val="00CE5824"/>
    <w:rsid w:val="00CF085F"/>
    <w:rsid w:val="00CF18CD"/>
    <w:rsid w:val="00CF3510"/>
    <w:rsid w:val="00CF54FD"/>
    <w:rsid w:val="00CF7574"/>
    <w:rsid w:val="00D00841"/>
    <w:rsid w:val="00D00B06"/>
    <w:rsid w:val="00D05306"/>
    <w:rsid w:val="00D1210C"/>
    <w:rsid w:val="00D12278"/>
    <w:rsid w:val="00D1313B"/>
    <w:rsid w:val="00D14C7F"/>
    <w:rsid w:val="00D16A56"/>
    <w:rsid w:val="00D17F19"/>
    <w:rsid w:val="00D21386"/>
    <w:rsid w:val="00D213BE"/>
    <w:rsid w:val="00D23779"/>
    <w:rsid w:val="00D3010A"/>
    <w:rsid w:val="00D33AA0"/>
    <w:rsid w:val="00D359B0"/>
    <w:rsid w:val="00D35B8A"/>
    <w:rsid w:val="00D35F02"/>
    <w:rsid w:val="00D40345"/>
    <w:rsid w:val="00D40FBC"/>
    <w:rsid w:val="00D42E54"/>
    <w:rsid w:val="00D4675E"/>
    <w:rsid w:val="00D515B2"/>
    <w:rsid w:val="00D52F09"/>
    <w:rsid w:val="00D57415"/>
    <w:rsid w:val="00D70F56"/>
    <w:rsid w:val="00D7160D"/>
    <w:rsid w:val="00D7196E"/>
    <w:rsid w:val="00D71D14"/>
    <w:rsid w:val="00D73E8D"/>
    <w:rsid w:val="00D74FEA"/>
    <w:rsid w:val="00D75780"/>
    <w:rsid w:val="00D768E3"/>
    <w:rsid w:val="00D80D93"/>
    <w:rsid w:val="00D81871"/>
    <w:rsid w:val="00D81E1F"/>
    <w:rsid w:val="00D84CE1"/>
    <w:rsid w:val="00D86C01"/>
    <w:rsid w:val="00D9536E"/>
    <w:rsid w:val="00DA0CF4"/>
    <w:rsid w:val="00DA3859"/>
    <w:rsid w:val="00DA5539"/>
    <w:rsid w:val="00DA675D"/>
    <w:rsid w:val="00DA7A08"/>
    <w:rsid w:val="00DB1C1A"/>
    <w:rsid w:val="00DB2353"/>
    <w:rsid w:val="00DB2B0F"/>
    <w:rsid w:val="00DB407C"/>
    <w:rsid w:val="00DB54C0"/>
    <w:rsid w:val="00DB6971"/>
    <w:rsid w:val="00DB7142"/>
    <w:rsid w:val="00DC2E93"/>
    <w:rsid w:val="00DC4420"/>
    <w:rsid w:val="00DC5F33"/>
    <w:rsid w:val="00DC73F1"/>
    <w:rsid w:val="00DD1268"/>
    <w:rsid w:val="00DD12D9"/>
    <w:rsid w:val="00DD56E2"/>
    <w:rsid w:val="00DD612E"/>
    <w:rsid w:val="00DE02B2"/>
    <w:rsid w:val="00DE3346"/>
    <w:rsid w:val="00DE3569"/>
    <w:rsid w:val="00DE4EF4"/>
    <w:rsid w:val="00DF27E2"/>
    <w:rsid w:val="00DF3816"/>
    <w:rsid w:val="00DF3E24"/>
    <w:rsid w:val="00E06B11"/>
    <w:rsid w:val="00E070A2"/>
    <w:rsid w:val="00E07F98"/>
    <w:rsid w:val="00E10002"/>
    <w:rsid w:val="00E10147"/>
    <w:rsid w:val="00E117BF"/>
    <w:rsid w:val="00E158DC"/>
    <w:rsid w:val="00E17CB6"/>
    <w:rsid w:val="00E25341"/>
    <w:rsid w:val="00E27F7F"/>
    <w:rsid w:val="00E3220A"/>
    <w:rsid w:val="00E33ED2"/>
    <w:rsid w:val="00E3540E"/>
    <w:rsid w:val="00E43564"/>
    <w:rsid w:val="00E47538"/>
    <w:rsid w:val="00E50CD4"/>
    <w:rsid w:val="00E52982"/>
    <w:rsid w:val="00E5459F"/>
    <w:rsid w:val="00E54963"/>
    <w:rsid w:val="00E553FF"/>
    <w:rsid w:val="00E56ED4"/>
    <w:rsid w:val="00E576D5"/>
    <w:rsid w:val="00E5788F"/>
    <w:rsid w:val="00E60A69"/>
    <w:rsid w:val="00E6713A"/>
    <w:rsid w:val="00E67E21"/>
    <w:rsid w:val="00E7150E"/>
    <w:rsid w:val="00E72055"/>
    <w:rsid w:val="00E8084B"/>
    <w:rsid w:val="00E86962"/>
    <w:rsid w:val="00E87797"/>
    <w:rsid w:val="00E87E39"/>
    <w:rsid w:val="00E90B86"/>
    <w:rsid w:val="00E90D70"/>
    <w:rsid w:val="00E950CC"/>
    <w:rsid w:val="00EA06F2"/>
    <w:rsid w:val="00EA1A25"/>
    <w:rsid w:val="00EA2721"/>
    <w:rsid w:val="00EA42EC"/>
    <w:rsid w:val="00EA467A"/>
    <w:rsid w:val="00EA59EC"/>
    <w:rsid w:val="00EA5D05"/>
    <w:rsid w:val="00EA695B"/>
    <w:rsid w:val="00EB36B8"/>
    <w:rsid w:val="00EB3ADC"/>
    <w:rsid w:val="00EB5B97"/>
    <w:rsid w:val="00EB5D2C"/>
    <w:rsid w:val="00EB7A12"/>
    <w:rsid w:val="00EC21B9"/>
    <w:rsid w:val="00ED1EA9"/>
    <w:rsid w:val="00ED20D6"/>
    <w:rsid w:val="00ED269D"/>
    <w:rsid w:val="00ED3DB1"/>
    <w:rsid w:val="00ED3EC6"/>
    <w:rsid w:val="00ED62AA"/>
    <w:rsid w:val="00ED62C0"/>
    <w:rsid w:val="00EE018D"/>
    <w:rsid w:val="00EE05A7"/>
    <w:rsid w:val="00EE0D4D"/>
    <w:rsid w:val="00EE43F0"/>
    <w:rsid w:val="00EF2F4B"/>
    <w:rsid w:val="00EF3891"/>
    <w:rsid w:val="00EF3EA5"/>
    <w:rsid w:val="00EF4996"/>
    <w:rsid w:val="00EF6DC8"/>
    <w:rsid w:val="00EF6E78"/>
    <w:rsid w:val="00F00B69"/>
    <w:rsid w:val="00F00F61"/>
    <w:rsid w:val="00F02C00"/>
    <w:rsid w:val="00F03008"/>
    <w:rsid w:val="00F032D6"/>
    <w:rsid w:val="00F03F86"/>
    <w:rsid w:val="00F04BED"/>
    <w:rsid w:val="00F066D8"/>
    <w:rsid w:val="00F06CF2"/>
    <w:rsid w:val="00F11BBD"/>
    <w:rsid w:val="00F11EE3"/>
    <w:rsid w:val="00F122EB"/>
    <w:rsid w:val="00F1539A"/>
    <w:rsid w:val="00F15A26"/>
    <w:rsid w:val="00F17970"/>
    <w:rsid w:val="00F17996"/>
    <w:rsid w:val="00F17ED6"/>
    <w:rsid w:val="00F202B2"/>
    <w:rsid w:val="00F21DDA"/>
    <w:rsid w:val="00F21FAB"/>
    <w:rsid w:val="00F221E5"/>
    <w:rsid w:val="00F2221C"/>
    <w:rsid w:val="00F25D58"/>
    <w:rsid w:val="00F25ED2"/>
    <w:rsid w:val="00F26E9A"/>
    <w:rsid w:val="00F30461"/>
    <w:rsid w:val="00F32FB3"/>
    <w:rsid w:val="00F35128"/>
    <w:rsid w:val="00F358EF"/>
    <w:rsid w:val="00F376EF"/>
    <w:rsid w:val="00F4041E"/>
    <w:rsid w:val="00F412DC"/>
    <w:rsid w:val="00F44642"/>
    <w:rsid w:val="00F46A19"/>
    <w:rsid w:val="00F47C3D"/>
    <w:rsid w:val="00F50875"/>
    <w:rsid w:val="00F52591"/>
    <w:rsid w:val="00F56E9F"/>
    <w:rsid w:val="00F57E7C"/>
    <w:rsid w:val="00F60222"/>
    <w:rsid w:val="00F618CF"/>
    <w:rsid w:val="00F623B3"/>
    <w:rsid w:val="00F63979"/>
    <w:rsid w:val="00F64398"/>
    <w:rsid w:val="00F66E43"/>
    <w:rsid w:val="00F71CB7"/>
    <w:rsid w:val="00F71F39"/>
    <w:rsid w:val="00F7566D"/>
    <w:rsid w:val="00F77628"/>
    <w:rsid w:val="00F81FBD"/>
    <w:rsid w:val="00F830D0"/>
    <w:rsid w:val="00F85556"/>
    <w:rsid w:val="00F87489"/>
    <w:rsid w:val="00F9184E"/>
    <w:rsid w:val="00F92E92"/>
    <w:rsid w:val="00F96CD5"/>
    <w:rsid w:val="00F97707"/>
    <w:rsid w:val="00FA0BFA"/>
    <w:rsid w:val="00FA6671"/>
    <w:rsid w:val="00FB5D3D"/>
    <w:rsid w:val="00FB709C"/>
    <w:rsid w:val="00FB7DD3"/>
    <w:rsid w:val="00FC03DE"/>
    <w:rsid w:val="00FC74B3"/>
    <w:rsid w:val="00FD458E"/>
    <w:rsid w:val="00FD4842"/>
    <w:rsid w:val="00FE0FD3"/>
    <w:rsid w:val="00FE48E9"/>
    <w:rsid w:val="00FE7ABC"/>
    <w:rsid w:val="00FE7D7C"/>
    <w:rsid w:val="00FF12DE"/>
    <w:rsid w:val="00FF6574"/>
    <w:rsid w:val="00FF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A816613"/>
  <w15:docId w15:val="{ACC1FF01-B286-47EE-BB8B-A025C8CB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C3A"/>
    <w:pPr>
      <w:spacing w:after="240"/>
      <w:jc w:val="both"/>
    </w:pPr>
    <w:rPr>
      <w:rFonts w:ascii="Times New Roman" w:eastAsia="Times New Roman" w:hAnsi="Times New Roman"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409CA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409CA"/>
  </w:style>
  <w:style w:type="paragraph" w:styleId="Footer">
    <w:name w:val="footer"/>
    <w:basedOn w:val="Normal"/>
    <w:link w:val="FooterChar"/>
    <w:unhideWhenUsed/>
    <w:rsid w:val="008409CA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409CA"/>
  </w:style>
  <w:style w:type="paragraph" w:styleId="BalloonText">
    <w:name w:val="Balloon Text"/>
    <w:basedOn w:val="Normal"/>
    <w:link w:val="BalloonTextChar"/>
    <w:uiPriority w:val="99"/>
    <w:semiHidden/>
    <w:unhideWhenUsed/>
    <w:rsid w:val="008409C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09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09CA"/>
    <w:rPr>
      <w:sz w:val="24"/>
    </w:rPr>
  </w:style>
  <w:style w:type="paragraph" w:styleId="FootnoteText">
    <w:name w:val="footnote text"/>
    <w:aliases w:val="Footnote Text Char1,Note de bas de page Car,Footnote Text Char Car,Footnote Text Char1 Car,Footnote Text Char Char Char,FT"/>
    <w:basedOn w:val="Normal"/>
    <w:link w:val="FootnoteTextChar"/>
    <w:semiHidden/>
    <w:rsid w:val="00C36C3A"/>
    <w:rPr>
      <w:sz w:val="20"/>
      <w:szCs w:val="20"/>
    </w:rPr>
  </w:style>
  <w:style w:type="character" w:customStyle="1" w:styleId="FootnoteTextChar">
    <w:name w:val="Footnote Text Char"/>
    <w:aliases w:val="Footnote Text Char1 Char,Note de bas de page Car Char,Footnote Text Char Car Char,Footnote Text Char1 Car Char,Footnote Text Char Char Char Char,FT Char"/>
    <w:basedOn w:val="DefaultParagraphFont"/>
    <w:link w:val="FootnoteText"/>
    <w:semiHidden/>
    <w:rsid w:val="00C36C3A"/>
    <w:rPr>
      <w:rFonts w:ascii="Times New Roman" w:eastAsia="Times New Roman" w:hAnsi="Times New Roman"/>
      <w:lang w:val="en-US" w:eastAsia="en-US"/>
    </w:rPr>
  </w:style>
  <w:style w:type="character" w:styleId="FootnoteReference">
    <w:name w:val="footnote reference"/>
    <w:rsid w:val="00C36C3A"/>
    <w:rPr>
      <w:vertAlign w:val="superscript"/>
    </w:rPr>
  </w:style>
  <w:style w:type="paragraph" w:styleId="Caption">
    <w:name w:val="caption"/>
    <w:basedOn w:val="Normal"/>
    <w:next w:val="Normal"/>
    <w:link w:val="CaptionChar"/>
    <w:qFormat/>
    <w:rsid w:val="00C36C3A"/>
    <w:pPr>
      <w:keepNext/>
      <w:tabs>
        <w:tab w:val="left" w:pos="851"/>
      </w:tabs>
      <w:spacing w:after="0"/>
      <w:jc w:val="center"/>
    </w:pPr>
    <w:rPr>
      <w:rFonts w:ascii="Arial" w:hAnsi="Arial"/>
      <w:b/>
      <w:bCs/>
      <w:szCs w:val="22"/>
      <w:lang w:val="en-GB"/>
    </w:rPr>
  </w:style>
  <w:style w:type="character" w:customStyle="1" w:styleId="CaptionChar">
    <w:name w:val="Caption Char"/>
    <w:link w:val="Caption"/>
    <w:rsid w:val="00C36C3A"/>
    <w:rPr>
      <w:rFonts w:ascii="Arial" w:eastAsia="Times New Roman" w:hAnsi="Arial"/>
      <w:b/>
      <w:bCs/>
      <w:sz w:val="22"/>
      <w:szCs w:val="22"/>
      <w:lang w:val="en-GB" w:eastAsia="en-US"/>
    </w:rPr>
  </w:style>
  <w:style w:type="character" w:customStyle="1" w:styleId="apple-style-span">
    <w:name w:val="apple-style-span"/>
    <w:rsid w:val="00C36C3A"/>
  </w:style>
  <w:style w:type="paragraph" w:styleId="ListParagraph">
    <w:name w:val="List Paragraph"/>
    <w:basedOn w:val="Normal"/>
    <w:uiPriority w:val="99"/>
    <w:qFormat/>
    <w:rsid w:val="003222D2"/>
    <w:pPr>
      <w:ind w:left="720"/>
      <w:contextualSpacing/>
    </w:pPr>
  </w:style>
  <w:style w:type="table" w:styleId="TableGrid">
    <w:name w:val="Table Grid"/>
    <w:basedOn w:val="TableNormal"/>
    <w:uiPriority w:val="59"/>
    <w:rsid w:val="00E11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11A0D"/>
    <w:rPr>
      <w:color w:val="0000FF"/>
      <w:u w:val="single"/>
    </w:rPr>
  </w:style>
  <w:style w:type="paragraph" w:customStyle="1" w:styleId="Body">
    <w:name w:val="Body"/>
    <w:aliases w:val="by,b,B,b10pt,body,byA,by 14pt,body 8,Bullet,A,y,Bold Heading,By Line,letters a,..."/>
    <w:basedOn w:val="Normal"/>
    <w:link w:val="BoldHeadingChar"/>
    <w:rsid w:val="00B013DA"/>
    <w:rPr>
      <w:szCs w:val="20"/>
    </w:rPr>
  </w:style>
  <w:style w:type="character" w:customStyle="1" w:styleId="BoldHeadingChar">
    <w:name w:val="Bold Heading Char"/>
    <w:link w:val="Body"/>
    <w:rsid w:val="00B013DA"/>
    <w:rPr>
      <w:rFonts w:ascii="Times New Roman" w:eastAsia="Times New Roman" w:hAnsi="Times New Roman"/>
      <w:sz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0B8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0B81"/>
    <w:rPr>
      <w:rFonts w:ascii="Times New Roman" w:eastAsia="Times New Roman" w:hAnsi="Times New Roman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20B81"/>
    <w:rPr>
      <w:vertAlign w:val="superscript"/>
    </w:rPr>
  </w:style>
  <w:style w:type="paragraph" w:styleId="Title">
    <w:name w:val="Title"/>
    <w:basedOn w:val="Normal"/>
    <w:link w:val="TitleChar"/>
    <w:qFormat/>
    <w:rsid w:val="00A24A7C"/>
    <w:pPr>
      <w:spacing w:after="0"/>
      <w:jc w:val="center"/>
    </w:pPr>
    <w:rPr>
      <w:rFonts w:eastAsia="Calibri"/>
      <w:b/>
      <w:smallCaps/>
      <w:sz w:val="24"/>
      <w:lang w:val="it-IT" w:eastAsia="it-IT"/>
    </w:rPr>
  </w:style>
  <w:style w:type="character" w:customStyle="1" w:styleId="TitleChar">
    <w:name w:val="Title Char"/>
    <w:basedOn w:val="DefaultParagraphFont"/>
    <w:link w:val="Title"/>
    <w:rsid w:val="00A24A7C"/>
    <w:rPr>
      <w:rFonts w:ascii="Times New Roman" w:hAnsi="Times New Roman"/>
      <w:b/>
      <w:smallCaps/>
      <w:sz w:val="24"/>
      <w:szCs w:val="24"/>
    </w:rPr>
  </w:style>
  <w:style w:type="paragraph" w:customStyle="1" w:styleId="Paragrafoelenco1">
    <w:name w:val="Paragrafo elenco1"/>
    <w:basedOn w:val="Normal"/>
    <w:rsid w:val="00A24A7C"/>
    <w:pPr>
      <w:spacing w:after="200" w:line="276" w:lineRule="auto"/>
      <w:ind w:left="720"/>
      <w:contextualSpacing/>
      <w:jc w:val="left"/>
    </w:pPr>
    <w:rPr>
      <w:rFonts w:ascii="Calibri" w:hAnsi="Calibri"/>
      <w:szCs w:val="22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EA1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A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A25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A25"/>
    <w:rPr>
      <w:rFonts w:ascii="Times New Roman" w:eastAsia="Times New Roman" w:hAnsi="Times New Roman"/>
      <w:b/>
      <w:bCs/>
      <w:lang w:val="en-US" w:eastAsia="en-US"/>
    </w:rPr>
  </w:style>
  <w:style w:type="paragraph" w:styleId="Revision">
    <w:name w:val="Revision"/>
    <w:hidden/>
    <w:uiPriority w:val="99"/>
    <w:semiHidden/>
    <w:rsid w:val="00F71CB7"/>
    <w:rPr>
      <w:rFonts w:ascii="Times New Roman" w:eastAsia="Times New Roman" w:hAnsi="Times New Roman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4336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.grasso\Documents\GRADIENTE\template\word\Gradient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7595C-2382-4CB2-BDA9-3D14BECD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Gradiente.dot</Template>
  <TotalTime>35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Fabrizio Grasso</dc:creator>
  <cp:lastModifiedBy>Francesco Mazzolin</cp:lastModifiedBy>
  <cp:revision>19</cp:revision>
  <cp:lastPrinted>2024-06-21T14:58:00Z</cp:lastPrinted>
  <dcterms:created xsi:type="dcterms:W3CDTF">2024-07-05T10:27:00Z</dcterms:created>
  <dcterms:modified xsi:type="dcterms:W3CDTF">2024-12-11T15:17:00Z</dcterms:modified>
</cp:coreProperties>
</file>